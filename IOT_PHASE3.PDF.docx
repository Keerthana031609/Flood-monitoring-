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85EA1" w:rsidRDefault="00385EA1" w14:paraId="1930E534" w14:textId="31268033">
      <w:pPr>
        <w:pStyle w:val="Subtitle"/>
      </w:pPr>
    </w:p>
    <w:p w:rsidR="00385EA1" w:rsidRDefault="00B42A1B" w14:paraId="03D5C028" w14:textId="71459CB3">
      <w:pPr>
        <w:pStyle w:val="Title"/>
      </w:pPr>
      <w:r>
        <w:t>FLOOD MONITORING AND EARLY WARNING SYSTEM</w:t>
      </w:r>
    </w:p>
    <w:p w:rsidR="00385EA1" w:rsidRDefault="00385EA1" w14:paraId="3A395DDA" w14:textId="62E924E5">
      <w:pPr>
        <w:pStyle w:val="Author"/>
      </w:pPr>
    </w:p>
    <w:p w:rsidR="00385EA1" w:rsidRDefault="00FD1F7A" w14:paraId="45D24B30" w14:textId="25394B19">
      <w:r>
        <w:rPr>
          <w:noProof/>
        </w:rPr>
        <w:drawing>
          <wp:anchor distT="0" distB="0" distL="114300" distR="114300" simplePos="0" relativeHeight="251658243" behindDoc="0" locked="0" layoutInCell="1" allowOverlap="1" wp14:anchorId="2B8E329E" wp14:editId="3C074DBF">
            <wp:simplePos x="0" y="0"/>
            <wp:positionH relativeFrom="column">
              <wp:posOffset>2589</wp:posOffset>
            </wp:positionH>
            <wp:positionV relativeFrom="paragraph">
              <wp:posOffset>3057232</wp:posOffset>
            </wp:positionV>
            <wp:extent cx="6067425" cy="318452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A7F6E">
        <w:rPr>
          <w:noProof/>
          <w:lang w:eastAsia="en-US"/>
        </w:rPr>
        <w:drawing>
          <wp:anchor distT="0" distB="0" distL="114300" distR="114300" simplePos="0" relativeHeight="251658244" behindDoc="0" locked="0" layoutInCell="1" allowOverlap="1" wp14:anchorId="1344D157" wp14:editId="4A254480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080000" cy="267970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CC4">
        <w:rPr>
          <w:noProof/>
          <w:lang w:eastAsia="en-US"/>
        </w:rPr>
        <w:drawing>
          <wp:anchor distT="0" distB="0" distL="114300" distR="114300" simplePos="0" relativeHeight="251658242" behindDoc="0" locked="0" layoutInCell="1" allowOverlap="1" wp14:anchorId="7B534333" wp14:editId="6A982518">
            <wp:simplePos x="0" y="0"/>
            <wp:positionH relativeFrom="column">
              <wp:posOffset>-520</wp:posOffset>
            </wp:positionH>
            <wp:positionV relativeFrom="paragraph">
              <wp:posOffset>1081982</wp:posOffset>
            </wp:positionV>
            <wp:extent cx="5080000" cy="3298537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98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28A6" w:rsidRDefault="00BA66D2" w14:paraId="0F96192C" w14:textId="5FEF11F6">
      <w:r>
        <w:rPr>
          <w:noProof/>
        </w:rPr>
        <w:drawing>
          <wp:anchor distT="0" distB="0" distL="114300" distR="114300" simplePos="0" relativeHeight="251658241" behindDoc="0" locked="0" layoutInCell="1" allowOverlap="1" wp14:anchorId="71910493" wp14:editId="6BFB605F">
            <wp:simplePos x="0" y="0"/>
            <wp:positionH relativeFrom="column">
              <wp:posOffset>0</wp:posOffset>
            </wp:positionH>
            <wp:positionV relativeFrom="paragraph">
              <wp:posOffset>4658360</wp:posOffset>
            </wp:positionV>
            <wp:extent cx="6071870" cy="368617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82C">
        <w:rPr>
          <w:noProof/>
        </w:rPr>
        <w:drawing>
          <wp:anchor distT="0" distB="0" distL="114300" distR="114300" simplePos="0" relativeHeight="251658240" behindDoc="0" locked="0" layoutInCell="1" allowOverlap="1" wp14:anchorId="4375C405" wp14:editId="524AD4D0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6071870" cy="428942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1FC" w:rsidRDefault="007E11FC" w14:paraId="447A86F6" w14:textId="2094AD69">
      <w:pPr>
        <w:pStyle w:val="Heading1"/>
      </w:pPr>
      <w:r>
        <w:t>here’s the algorithm in simpler terms:</w:t>
      </w:r>
    </w:p>
    <w:p w:rsidR="007E11FC" w:rsidP="007E11FC" w:rsidRDefault="007E11FC" w14:paraId="2B986F79" w14:textId="77777777"/>
    <w:p w:rsidR="007E11FC" w:rsidP="007E11FC" w:rsidRDefault="007E11FC" w14:paraId="11F94236" w14:textId="77777777">
      <w:r>
        <w:t>1.Collect Data Function:</w:t>
      </w:r>
    </w:p>
    <w:p w:rsidR="007E11FC" w:rsidP="007E11FC" w:rsidRDefault="007E11FC" w14:paraId="226DCF83" w14:textId="77777777"/>
    <w:p w:rsidR="007E11FC" w:rsidP="007E11FC" w:rsidRDefault="007E11FC" w14:paraId="69BE8969" w14:textId="77777777">
      <w:r>
        <w:t>Imagine we have a device that measures river water level and rainfall.</w:t>
      </w:r>
    </w:p>
    <w:p w:rsidR="007E11FC" w:rsidP="007E11FC" w:rsidRDefault="007E11FC" w14:paraId="4DAA8385" w14:textId="0F79E0D4">
      <w:r>
        <w:t>We make up random numbers to pretend we’re getting readings from these devices.</w:t>
      </w:r>
    </w:p>
    <w:p w:rsidR="007E11FC" w:rsidP="007E11FC" w:rsidRDefault="007E11FC" w14:paraId="21846141" w14:textId="77777777">
      <w:r>
        <w:t>We return these pretend readings.</w:t>
      </w:r>
    </w:p>
    <w:p w:rsidR="007E11FC" w:rsidP="007E11FC" w:rsidRDefault="007E11FC" w14:paraId="6E93CF94" w14:textId="77777777"/>
    <w:p w:rsidR="007E11FC" w:rsidP="007E11FC" w:rsidRDefault="007E11FC" w14:paraId="378F6038" w14:textId="77777777">
      <w:r>
        <w:t>2.Generate Warning Function:</w:t>
      </w:r>
    </w:p>
    <w:p w:rsidR="007E11FC" w:rsidP="007E11FC" w:rsidRDefault="007E11FC" w14:paraId="126B1D23" w14:textId="77777777"/>
    <w:p w:rsidR="007E11FC" w:rsidP="007E11FC" w:rsidRDefault="007E11FC" w14:paraId="3249848F" w14:textId="77777777">
      <w:r>
        <w:t>We set certain levels that we consider dangerous for the river water level and rainfall.</w:t>
      </w:r>
    </w:p>
    <w:p w:rsidR="007E11FC" w:rsidP="007E11FC" w:rsidRDefault="007E11FC" w14:paraId="496F284E" w14:textId="77777777">
      <w:r>
        <w:t>We check if our pretend data is higher than these danger levels.</w:t>
      </w:r>
    </w:p>
    <w:p w:rsidR="007E11FC" w:rsidP="007E11FC" w:rsidRDefault="007E11FC" w14:paraId="486A27AE" w14:textId="570555FA">
      <w:r>
        <w:t>If both are too high, we say there’s a flood warning for both.</w:t>
      </w:r>
    </w:p>
    <w:p w:rsidR="007E11FC" w:rsidP="007E11FC" w:rsidRDefault="007E11FC" w14:paraId="2B8114E8" w14:textId="77777777">
      <w:r>
        <w:t>If only the river level is too high, we warn about that.</w:t>
      </w:r>
    </w:p>
    <w:p w:rsidR="007E11FC" w:rsidP="007E11FC" w:rsidRDefault="007E11FC" w14:paraId="120BC1D4" w14:textId="77777777">
      <w:r>
        <w:t>If only the rainfall is too high, we warn about that.</w:t>
      </w:r>
    </w:p>
    <w:p w:rsidR="007E11FC" w:rsidP="007E11FC" w:rsidRDefault="007E11FC" w14:paraId="6817A8AC" w14:textId="2323E7B9">
      <w:r>
        <w:t>If neither is too high, we say there’s no flood warning.</w:t>
      </w:r>
    </w:p>
    <w:p w:rsidR="007E11FC" w:rsidP="007E11FC" w:rsidRDefault="007E11FC" w14:paraId="6EAEB356" w14:textId="77777777"/>
    <w:p w:rsidR="007E11FC" w:rsidP="007E11FC" w:rsidRDefault="007E11FC" w14:paraId="3F22D6D0" w14:textId="77777777">
      <w:r>
        <w:t>3.Main Simulation:</w:t>
      </w:r>
    </w:p>
    <w:p w:rsidR="007E11FC" w:rsidP="007E11FC" w:rsidRDefault="007E11FC" w14:paraId="3697CB0C" w14:textId="77777777"/>
    <w:p w:rsidR="007E11FC" w:rsidP="007E11FC" w:rsidRDefault="007E11FC" w14:paraId="78554AE5" w14:textId="77777777">
      <w:r>
        <w:t>We start a loop that goes on forever (until we stop it).</w:t>
      </w:r>
    </w:p>
    <w:p w:rsidR="007E11FC" w:rsidP="007E11FC" w:rsidRDefault="007E11FC" w14:paraId="7B273497" w14:textId="77777777">
      <w:r>
        <w:t>In this loop, we:</w:t>
      </w:r>
    </w:p>
    <w:p w:rsidR="007E11FC" w:rsidP="007E11FC" w:rsidRDefault="007E11FC" w14:paraId="2A19795F" w14:textId="77777777">
      <w:r>
        <w:t>Pretend to collect data (river level and rainfall).</w:t>
      </w:r>
    </w:p>
    <w:p w:rsidR="007E11FC" w:rsidP="007E11FC" w:rsidRDefault="007E11FC" w14:paraId="2E51F65F" w14:textId="77777777">
      <w:r>
        <w:t>Pretend to generate a warning based on this data.</w:t>
      </w:r>
    </w:p>
    <w:p w:rsidR="007E11FC" w:rsidP="007E11FC" w:rsidRDefault="007E11FC" w14:paraId="19657195" w14:textId="77777777">
      <w:r>
        <w:t>Get the current time.</w:t>
      </w:r>
    </w:p>
    <w:p w:rsidR="007E11FC" w:rsidP="007E11FC" w:rsidRDefault="007E11FC" w14:paraId="63C31726" w14:textId="77777777">
      <w:r>
        <w:t>Print the time and the warning.</w:t>
      </w:r>
    </w:p>
    <w:p w:rsidR="007E11FC" w:rsidP="007E11FC" w:rsidRDefault="007E11FC" w14:paraId="4E5C0B95" w14:textId="77777777"/>
    <w:p w:rsidR="007E11FC" w:rsidP="007E11FC" w:rsidRDefault="007E11FC" w14:paraId="3C3539DB" w14:textId="77777777">
      <w:r>
        <w:t>Wait for 15 minutes before doing it all over again.</w:t>
      </w:r>
    </w:p>
    <w:p w:rsidRPr="007E11FC" w:rsidR="007E11FC" w:rsidP="007E11FC" w:rsidRDefault="007E11FC" w14:paraId="60F96185" w14:textId="1605EF6A">
      <w:r>
        <w:t>So, it’s like pretending to check data from devices, deciding if there’s a flood, and logging this information every 15 minutes.</w:t>
      </w:r>
    </w:p>
    <w:sdt>
      <w:sdtPr>
        <w:id w:val="-731776231"/>
        <w:placeholder>
          <w:docPart w:val="1BCE903520962B4C89DE0114522675C7"/>
        </w:placeholder>
        <w:temporary/>
        <w15:appearance w15:val="hidden"/>
      </w:sdtPr>
      <w:sdtContent>
        <w:p w:rsidR="00C722EA" w:rsidP="00C722EA" w:rsidRDefault="00C722EA" w14:paraId="72D3BF18" w14:textId="70C0483C"/>
        <w:p w:rsidR="00385EA1" w:rsidRDefault="0021503F" w14:paraId="4E5C7141" w14:textId="413D8912"/>
      </w:sdtContent>
    </w:sdt>
    <w:p w:rsidRPr="00653DDA" w:rsidR="004F3417" w:rsidRDefault="00653DDA" w14:paraId="5305E316" w14:textId="10EEF371">
      <w:pPr>
        <w:pStyle w:val="Quo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:rsidR="004F3417" w:rsidP="004F3417" w:rsidRDefault="00A228A7" w14:paraId="23E5B316" w14:textId="4F6C45D8">
      <w:r w:rsidRPr="00A228A7">
        <w:t>import random</w:t>
      </w:r>
    </w:p>
    <w:p w:rsidR="004F3417" w:rsidP="004F3417" w:rsidRDefault="004F3417" w14:paraId="3E1422A4" w14:textId="50E4C610">
      <w:r>
        <w:t>Import time</w:t>
      </w:r>
    </w:p>
    <w:p w:rsidR="004F3417" w:rsidP="004F3417" w:rsidRDefault="004F3417" w14:paraId="2581CAA4" w14:textId="77777777"/>
    <w:p w:rsidR="004F3417" w:rsidP="004F3417" w:rsidRDefault="004F3417" w14:paraId="7F47BFFA" w14:textId="77777777">
      <w:r>
        <w:t># Simulated data collection function</w:t>
      </w:r>
    </w:p>
    <w:p w:rsidR="004F3417" w:rsidP="004F3417" w:rsidRDefault="004F3417" w14:paraId="7E9CE82E" w14:textId="77777777"/>
    <w:p w:rsidR="004F3417" w:rsidP="004F3417" w:rsidRDefault="004F3417" w14:paraId="64843168" w14:textId="56D17199">
      <w:r>
        <w:t>Def collect_data():</w:t>
      </w:r>
    </w:p>
    <w:p w:rsidR="004F3417" w:rsidP="004F3417" w:rsidRDefault="004F3417" w14:paraId="3E6856FF" w14:textId="77777777"/>
    <w:p w:rsidR="004F3417" w:rsidP="004F3417" w:rsidRDefault="004F3417" w14:paraId="43DE43E9" w14:textId="77777777">
      <w:r>
        <w:t xml:space="preserve"> # Simulate data from a river gauge and rainfall sensor</w:t>
      </w:r>
    </w:p>
    <w:p w:rsidR="004F3417" w:rsidP="004F3417" w:rsidRDefault="004F3417" w14:paraId="40E0223A" w14:textId="77777777"/>
    <w:p w:rsidR="004F3417" w:rsidP="004F3417" w:rsidRDefault="004F3417" w14:paraId="718DEA14" w14:textId="61AFF774">
      <w:r>
        <w:t xml:space="preserve"> River_level = random.uniform(0.0, 10.0) # Simulated river level</w:t>
      </w:r>
    </w:p>
    <w:p w:rsidR="004F3417" w:rsidP="004F3417" w:rsidRDefault="004F3417" w14:paraId="6C59E764" w14:textId="77777777"/>
    <w:p w:rsidR="004F3417" w:rsidP="004F3417" w:rsidRDefault="004F3417" w14:paraId="500ED758" w14:textId="5C2556CC">
      <w:r>
        <w:t xml:space="preserve"> Rainfall = random.uniform(0.0, 50.0) # Simulated rainfall</w:t>
      </w:r>
    </w:p>
    <w:p w:rsidR="004F3417" w:rsidP="004F3417" w:rsidRDefault="004F3417" w14:paraId="64683A16" w14:textId="77777777"/>
    <w:p w:rsidR="004F3417" w:rsidP="004F3417" w:rsidRDefault="004F3417" w14:paraId="0D894625" w14:textId="00261B43">
      <w:r>
        <w:t xml:space="preserve"> Return river_level, rainfall</w:t>
      </w:r>
    </w:p>
    <w:p w:rsidR="004F3417" w:rsidP="004F3417" w:rsidRDefault="004F3417" w14:paraId="6654BF59" w14:textId="77777777"/>
    <w:p w:rsidR="004F3417" w:rsidP="004F3417" w:rsidRDefault="004F3417" w14:paraId="5C3DA53A" w14:textId="77777777">
      <w:r>
        <w:t># Simulated warning generation function</w:t>
      </w:r>
    </w:p>
    <w:p w:rsidR="004F3417" w:rsidP="004F3417" w:rsidRDefault="004F3417" w14:paraId="43F8917D" w14:textId="77777777"/>
    <w:p w:rsidR="004F3417" w:rsidP="004F3417" w:rsidRDefault="004F3417" w14:paraId="31F24612" w14:textId="38D82E45">
      <w:r>
        <w:t>Def generate_warning(river_level, rainfall):</w:t>
      </w:r>
    </w:p>
    <w:p w:rsidR="004F3417" w:rsidP="004F3417" w:rsidRDefault="004F3417" w14:paraId="3676FC54" w14:textId="77777777"/>
    <w:p w:rsidR="004F3417" w:rsidP="004F3417" w:rsidRDefault="004F3417" w14:paraId="0DBAE98D" w14:textId="77777777">
      <w:r>
        <w:t xml:space="preserve"> # Set threshold values (you should determine appropriate values)</w:t>
      </w:r>
    </w:p>
    <w:p w:rsidR="004F3417" w:rsidP="004F3417" w:rsidRDefault="004F3417" w14:paraId="569E8131" w14:textId="77777777"/>
    <w:p w:rsidR="004F3417" w:rsidP="004F3417" w:rsidRDefault="004F3417" w14:paraId="19CF0CC5" w14:textId="71402605">
      <w:r>
        <w:t xml:space="preserve"> River_level_threshold = 8.0</w:t>
      </w:r>
    </w:p>
    <w:p w:rsidR="004F3417" w:rsidP="004F3417" w:rsidRDefault="004F3417" w14:paraId="37299E7C" w14:textId="77777777"/>
    <w:p w:rsidR="004F3417" w:rsidP="004F3417" w:rsidRDefault="004F3417" w14:paraId="52B1C85F" w14:textId="1948FAF7">
      <w:r>
        <w:t xml:space="preserve"> Rainfall_threshold = 30.0</w:t>
      </w:r>
    </w:p>
    <w:p w:rsidR="004F3417" w:rsidP="004F3417" w:rsidRDefault="004F3417" w14:paraId="0960CFBD" w14:textId="77777777"/>
    <w:p w:rsidR="004F3417" w:rsidP="004F3417" w:rsidRDefault="004F3417" w14:paraId="620E365D" w14:textId="77777777">
      <w:r>
        <w:t xml:space="preserve"> # Check if thresholds are exceeded</w:t>
      </w:r>
    </w:p>
    <w:p w:rsidR="004F3417" w:rsidP="004F3417" w:rsidRDefault="004F3417" w14:paraId="56486A2C" w14:textId="77777777"/>
    <w:p w:rsidR="004F3417" w:rsidP="004F3417" w:rsidRDefault="004F3417" w14:paraId="331DF267" w14:textId="1FCD552D">
      <w:r>
        <w:t xml:space="preserve"> If river_level &gt; river_level_threshold and rainfall &gt; rainfall_threshold:</w:t>
      </w:r>
    </w:p>
    <w:p w:rsidR="004F3417" w:rsidP="004F3417" w:rsidRDefault="004F3417" w14:paraId="1EE919C9" w14:textId="77777777"/>
    <w:p w:rsidR="004F3417" w:rsidP="004F3417" w:rsidRDefault="004F3417" w14:paraId="6F8EE89E" w14:textId="6BC69B79">
      <w:r>
        <w:t xml:space="preserve"> Return “Flood Warning: River level and rainfall exceed thresholds”</w:t>
      </w:r>
    </w:p>
    <w:p w:rsidR="004F3417" w:rsidP="004F3417" w:rsidRDefault="004F3417" w14:paraId="587EE2DE" w14:textId="77777777"/>
    <w:p w:rsidR="004F3417" w:rsidP="004F3417" w:rsidRDefault="004F3417" w14:paraId="16D24707" w14:textId="753AECC4">
      <w:r>
        <w:t xml:space="preserve"> Elif river_level &gt; river_level_threshold:</w:t>
      </w:r>
    </w:p>
    <w:p w:rsidR="004F3417" w:rsidP="004F3417" w:rsidRDefault="004F3417" w14:paraId="1BFB8BFF" w14:textId="77777777"/>
    <w:p w:rsidR="004F3417" w:rsidP="004F3417" w:rsidRDefault="004F3417" w14:paraId="1C366ECF" w14:textId="53205FA7">
      <w:r>
        <w:t xml:space="preserve"> Return “Flood Warning: River level exceeds threshold”</w:t>
      </w:r>
    </w:p>
    <w:p w:rsidR="004F3417" w:rsidP="004F3417" w:rsidRDefault="004F3417" w14:paraId="6F45C560" w14:textId="77777777"/>
    <w:p w:rsidR="004F3417" w:rsidP="004F3417" w:rsidRDefault="004F3417" w14:paraId="62B1ED55" w14:textId="25B860FB">
      <w:r>
        <w:t xml:space="preserve"> Elif rainfall &gt; rainfall_threshold:</w:t>
      </w:r>
    </w:p>
    <w:p w:rsidR="004F3417" w:rsidP="004F3417" w:rsidRDefault="004F3417" w14:paraId="5EEAC0A6" w14:textId="77777777"/>
    <w:p w:rsidR="004F3417" w:rsidP="004F3417" w:rsidRDefault="004F3417" w14:paraId="6EED9A49" w14:textId="205FD64F">
      <w:r>
        <w:t xml:space="preserve"> Return “Flood Warning: Rainfall exceeds threshold”</w:t>
      </w:r>
    </w:p>
    <w:p w:rsidR="004F3417" w:rsidP="004F3417" w:rsidRDefault="004F3417" w14:paraId="2C44D7A2" w14:textId="77777777"/>
    <w:p w:rsidR="004F3417" w:rsidP="004F3417" w:rsidRDefault="004F3417" w14:paraId="68113818" w14:textId="7245C383">
      <w:r>
        <w:t xml:space="preserve"> Else:</w:t>
      </w:r>
    </w:p>
    <w:p w:rsidR="004F3417" w:rsidP="004F3417" w:rsidRDefault="004F3417" w14:paraId="77A1CD2D" w14:textId="77777777"/>
    <w:p w:rsidR="004F3417" w:rsidP="004F3417" w:rsidRDefault="004F3417" w14:paraId="15493D19" w14:textId="266F9EA3">
      <w:r>
        <w:t xml:space="preserve"> Return “No Flood Warning”</w:t>
      </w:r>
    </w:p>
    <w:p w:rsidR="004F3417" w:rsidP="004F3417" w:rsidRDefault="004F3417" w14:paraId="35B9A466" w14:textId="77777777"/>
    <w:p w:rsidR="004F3417" w:rsidP="004F3417" w:rsidRDefault="004F3417" w14:paraId="2DE4BF5D" w14:textId="77777777">
      <w:r>
        <w:t># Main simulation loop</w:t>
      </w:r>
    </w:p>
    <w:p w:rsidR="004F3417" w:rsidP="004F3417" w:rsidRDefault="004F3417" w14:paraId="3B8E1240" w14:textId="77777777"/>
    <w:p w:rsidRPr="004F3417" w:rsidR="004F3417" w:rsidP="004F3417" w:rsidRDefault="004F3417" w14:paraId="545EF552" w14:textId="3CB03071">
      <w:r>
        <w:t>While True:</w:t>
      </w:r>
    </w:p>
    <w:p w:rsidRPr="004F5118" w:rsidR="004F5118" w:rsidP="004F5118" w:rsidRDefault="004F5118" w14:paraId="17D10781" w14:textId="77777777">
      <w:pPr>
        <w:rPr>
          <w:sz w:val="30"/>
        </w:rPr>
      </w:pPr>
      <w:r w:rsidRPr="004F5118">
        <w:rPr>
          <w:sz w:val="30"/>
        </w:rPr>
        <w:t>river_level, rainfall = collect_data()</w:t>
      </w:r>
    </w:p>
    <w:p w:rsidRPr="004F5118" w:rsidR="004F5118" w:rsidP="004F5118" w:rsidRDefault="004F5118" w14:paraId="4919A6AC" w14:textId="77777777">
      <w:pPr>
        <w:rPr>
          <w:sz w:val="30"/>
        </w:rPr>
      </w:pPr>
      <w:r w:rsidRPr="004F5118">
        <w:rPr>
          <w:sz w:val="30"/>
        </w:rPr>
        <w:t xml:space="preserve"> warning = generate_warning(river_level, rainfall)</w:t>
      </w:r>
    </w:p>
    <w:p w:rsidRPr="004F5118" w:rsidR="004F5118" w:rsidP="004F5118" w:rsidRDefault="004F5118" w14:paraId="781BE0E8" w14:textId="77777777">
      <w:pPr>
        <w:rPr>
          <w:sz w:val="30"/>
        </w:rPr>
      </w:pPr>
      <w:r w:rsidRPr="004F5118">
        <w:rPr>
          <w:sz w:val="30"/>
        </w:rPr>
        <w:t xml:space="preserve"> timestamp = time.strftime("%Y-%m-%d %H:%M:%S")</w:t>
      </w:r>
    </w:p>
    <w:p w:rsidRPr="004F5118" w:rsidR="004F5118" w:rsidP="004F5118" w:rsidRDefault="004F5118" w14:paraId="60902EF9" w14:textId="77777777">
      <w:pPr>
        <w:rPr>
          <w:sz w:val="30"/>
        </w:rPr>
      </w:pPr>
      <w:r w:rsidRPr="004F5118">
        <w:rPr>
          <w:sz w:val="30"/>
        </w:rPr>
        <w:t xml:space="preserve"> print(f"{timestamp} - {warning}")</w:t>
      </w:r>
    </w:p>
    <w:p w:rsidRPr="004F5118" w:rsidR="004F5118" w:rsidP="004F5118" w:rsidRDefault="004F5118" w14:paraId="1666E8B1" w14:textId="77777777">
      <w:pPr>
        <w:rPr>
          <w:sz w:val="30"/>
        </w:rPr>
      </w:pPr>
      <w:r w:rsidRPr="004F5118">
        <w:rPr>
          <w:sz w:val="30"/>
        </w:rPr>
        <w:t xml:space="preserve"> # Simulate data collection interval (e.g., every 15 minutes)</w:t>
      </w:r>
    </w:p>
    <w:p w:rsidR="00385EA1" w:rsidRDefault="2ADA2642" w14:paraId="3439D829" w14:textId="04F986CD">
      <w:r w:rsidRPr="2ADA2642">
        <w:rPr>
          <w:sz w:val="30"/>
          <w:szCs w:val="30"/>
        </w:rPr>
        <w:t xml:space="preserve"> time.sleep(900) # Sleep for 900 seconds (15 minutes)</w:t>
      </w:r>
    </w:p>
    <w:p w:rsidR="2ADA2642" w:rsidP="2ADA2642" w:rsidRDefault="2ADA2642" w14:paraId="0D6E1A72" w14:textId="46A74AA8">
      <w:pPr>
        <w:spacing w:after="160" w:line="259" w:lineRule="auto"/>
        <w:rPr>
          <w:rFonts w:ascii="Times New Roman" w:hAnsi="Times New Roman" w:eastAsia="Times New Roman" w:cs="Times New Roman"/>
          <w:sz w:val="40"/>
          <w:szCs w:val="40"/>
        </w:rPr>
      </w:pPr>
      <w:r w:rsidRPr="2ADA2642">
        <w:rPr>
          <w:rFonts w:ascii="Times New Roman" w:hAnsi="Times New Roman" w:eastAsia="Times New Roman" w:cs="Times New Roman"/>
          <w:b/>
          <w:bCs/>
          <w:sz w:val="40"/>
          <w:szCs w:val="40"/>
        </w:rPr>
        <w:t>Main.py:</w:t>
      </w:r>
    </w:p>
    <w:p w:rsidR="2ADA2642" w:rsidP="2ADA2642" w:rsidRDefault="2ADA2642" w14:paraId="775943E4" w14:textId="0A23541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color w:val="0000FF"/>
          <w:sz w:val="21"/>
          <w:szCs w:val="21"/>
        </w:rPr>
        <w:t>import</w:t>
      </w:r>
      <w:r w:rsidRPr="2ADA2642">
        <w:rPr>
          <w:rFonts w:ascii="Consolas" w:hAnsi="Consolas" w:eastAsia="Consolas" w:cs="Consolas"/>
          <w:sz w:val="21"/>
          <w:szCs w:val="21"/>
        </w:rPr>
        <w:t xml:space="preserve"> time</w:t>
      </w:r>
    </w:p>
    <w:p w:rsidR="2ADA2642" w:rsidP="2ADA2642" w:rsidRDefault="2ADA2642" w14:paraId="689206AA" w14:textId="3F4BA7BF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color w:val="0000FF"/>
          <w:sz w:val="21"/>
          <w:szCs w:val="21"/>
        </w:rPr>
        <w:t>import</w:t>
      </w:r>
      <w:r w:rsidRPr="2ADA2642">
        <w:rPr>
          <w:rFonts w:ascii="Consolas" w:hAnsi="Consolas" w:eastAsia="Consolas" w:cs="Consolas"/>
          <w:sz w:val="21"/>
          <w:szCs w:val="21"/>
        </w:rPr>
        <w:t xml:space="preserve"> machine</w:t>
      </w:r>
    </w:p>
    <w:p w:rsidR="2ADA2642" w:rsidP="2ADA2642" w:rsidRDefault="2ADA2642" w14:paraId="52775778" w14:textId="54CA7980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color w:val="0000FF"/>
          <w:sz w:val="21"/>
          <w:szCs w:val="21"/>
        </w:rPr>
        <w:t>import</w:t>
      </w:r>
      <w:r w:rsidRPr="2ADA2642">
        <w:rPr>
          <w:rFonts w:ascii="Consolas" w:hAnsi="Consolas" w:eastAsia="Consolas" w:cs="Consolas"/>
          <w:sz w:val="21"/>
          <w:szCs w:val="21"/>
        </w:rPr>
        <w:t xml:space="preserve"> dht</w:t>
      </w:r>
    </w:p>
    <w:p w:rsidR="2ADA2642" w:rsidP="2ADA2642" w:rsidRDefault="2ADA2642" w14:paraId="6C1970B0" w14:textId="41FD1A60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40EFF620" w14:textId="4C80A6AC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color w:val="008000"/>
          <w:sz w:val="21"/>
          <w:szCs w:val="21"/>
        </w:rPr>
        <w:t># Define GPIO pins</w:t>
      </w:r>
    </w:p>
    <w:p w:rsidR="2ADA2642" w:rsidP="2ADA2642" w:rsidRDefault="2ADA2642" w14:paraId="3DAC97C1" w14:textId="59C30E0B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TRIG_PIN = machine.Pin(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2</w:t>
      </w:r>
      <w:r w:rsidRPr="2ADA2642">
        <w:rPr>
          <w:rFonts w:ascii="Consolas" w:hAnsi="Consolas" w:eastAsia="Consolas" w:cs="Consolas"/>
          <w:sz w:val="21"/>
          <w:szCs w:val="21"/>
        </w:rPr>
        <w:t>, machine.Pin.OUT)</w:t>
      </w:r>
    </w:p>
    <w:p w:rsidR="2ADA2642" w:rsidP="2ADA2642" w:rsidRDefault="2ADA2642" w14:paraId="5B8D96BF" w14:textId="5076E3D3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ECHO_PIN = machine.Pin(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3</w:t>
      </w:r>
      <w:r w:rsidRPr="2ADA2642">
        <w:rPr>
          <w:rFonts w:ascii="Consolas" w:hAnsi="Consolas" w:eastAsia="Consolas" w:cs="Consolas"/>
          <w:sz w:val="21"/>
          <w:szCs w:val="21"/>
        </w:rPr>
        <w:t>, machine.Pin.IN)</w:t>
      </w:r>
    </w:p>
    <w:p w:rsidR="2ADA2642" w:rsidP="2ADA2642" w:rsidRDefault="2ADA2642" w14:paraId="4E1543D7" w14:textId="6A65D0BB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BUZZER_PIN = machine.Pin(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4</w:t>
      </w:r>
      <w:r w:rsidRPr="2ADA2642">
        <w:rPr>
          <w:rFonts w:ascii="Consolas" w:hAnsi="Consolas" w:eastAsia="Consolas" w:cs="Consolas"/>
          <w:sz w:val="21"/>
          <w:szCs w:val="21"/>
        </w:rPr>
        <w:t>, machine.Pin.OUT)</w:t>
      </w:r>
    </w:p>
    <w:p w:rsidR="2ADA2642" w:rsidP="2ADA2642" w:rsidRDefault="2ADA2642" w14:paraId="4AE8C325" w14:textId="3FA60AF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DHT_PIN = machine.Pin(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5</w:t>
      </w:r>
      <w:r w:rsidRPr="2ADA2642">
        <w:rPr>
          <w:rFonts w:ascii="Consolas" w:hAnsi="Consolas" w:eastAsia="Consolas" w:cs="Consolas"/>
          <w:sz w:val="21"/>
          <w:szCs w:val="21"/>
        </w:rPr>
        <w:t>)</w:t>
      </w:r>
    </w:p>
    <w:p w:rsidR="2ADA2642" w:rsidP="2ADA2642" w:rsidRDefault="2ADA2642" w14:paraId="5CF0F3F8" w14:textId="0E79FFF5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LED_PIN = machine.Pin(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6</w:t>
      </w:r>
      <w:r w:rsidRPr="2ADA2642">
        <w:rPr>
          <w:rFonts w:ascii="Consolas" w:hAnsi="Consolas" w:eastAsia="Consolas" w:cs="Consolas"/>
          <w:sz w:val="21"/>
          <w:szCs w:val="21"/>
        </w:rPr>
        <w:t>, machine.Pin.OUT)</w:t>
      </w:r>
    </w:p>
    <w:p w:rsidR="2ADA2642" w:rsidP="2ADA2642" w:rsidRDefault="2ADA2642" w14:paraId="72ED79A0" w14:textId="2AA1DB1F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764561E1" w14:textId="75591E99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color w:val="0000FF"/>
          <w:sz w:val="21"/>
          <w:szCs w:val="21"/>
        </w:rPr>
        <w:t>def</w:t>
      </w:r>
      <w:r w:rsidRPr="2ADA2642">
        <w:rPr>
          <w:rFonts w:ascii="Consolas" w:hAnsi="Consolas" w:eastAsia="Consolas" w:cs="Consolas"/>
          <w:sz w:val="21"/>
          <w:szCs w:val="21"/>
        </w:rPr>
        <w:t xml:space="preserve"> distance_measurement():</w:t>
      </w:r>
    </w:p>
    <w:p w:rsidR="2ADA2642" w:rsidP="2ADA2642" w:rsidRDefault="2ADA2642" w14:paraId="48A7DCD2" w14:textId="1E2CE2F1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Trigger ultrasonic sensor</w:t>
      </w:r>
    </w:p>
    <w:p w:rsidR="2ADA2642" w:rsidP="2ADA2642" w:rsidRDefault="2ADA2642" w14:paraId="7D306158" w14:textId="46D2D341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TRIG_PIN.on()</w:t>
      </w:r>
    </w:p>
    <w:p w:rsidR="2ADA2642" w:rsidP="2ADA2642" w:rsidRDefault="2ADA2642" w14:paraId="417958E5" w14:textId="11A78F7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time.sleep_us(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10</w:t>
      </w:r>
      <w:r w:rsidRPr="2ADA2642">
        <w:rPr>
          <w:rFonts w:ascii="Consolas" w:hAnsi="Consolas" w:eastAsia="Consolas" w:cs="Consolas"/>
          <w:sz w:val="21"/>
          <w:szCs w:val="21"/>
        </w:rPr>
        <w:t>)</w:t>
      </w:r>
    </w:p>
    <w:p w:rsidR="2ADA2642" w:rsidP="2ADA2642" w:rsidRDefault="2ADA2642" w14:paraId="3438CC6E" w14:textId="0AF1EF8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TRIG_PIN.off()</w:t>
      </w:r>
    </w:p>
    <w:p w:rsidR="2ADA2642" w:rsidP="2ADA2642" w:rsidRDefault="2ADA2642" w14:paraId="56D5B8FC" w14:textId="740434A3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7251F566" w14:textId="77D4E195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Wait for echo to be HIGH (start time)</w:t>
      </w:r>
    </w:p>
    <w:p w:rsidR="2ADA2642" w:rsidP="2ADA2642" w:rsidRDefault="2ADA2642" w14:paraId="6CCCEFC5" w14:textId="23654E35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while</w:t>
      </w:r>
      <w:r w:rsidRPr="2ADA2642">
        <w:rPr>
          <w:rFonts w:ascii="Consolas" w:hAnsi="Consolas" w:eastAsia="Consolas" w:cs="Consolas"/>
          <w:sz w:val="21"/>
          <w:szCs w:val="21"/>
        </w:rPr>
        <w:t xml:space="preserve">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not</w:t>
      </w:r>
      <w:r w:rsidRPr="2ADA2642">
        <w:rPr>
          <w:rFonts w:ascii="Consolas" w:hAnsi="Consolas" w:eastAsia="Consolas" w:cs="Consolas"/>
          <w:sz w:val="21"/>
          <w:szCs w:val="21"/>
        </w:rPr>
        <w:t xml:space="preserve"> ECHO_PIN.value():</w:t>
      </w:r>
    </w:p>
    <w:p w:rsidR="2ADA2642" w:rsidP="2ADA2642" w:rsidRDefault="2ADA2642" w14:paraId="0B6D9C2E" w14:textId="6B88A7FB">
      <w:pPr>
        <w:spacing w:after="160" w:line="285" w:lineRule="exact"/>
        <w:rPr>
          <w:rFonts w:ascii="Consolas" w:hAnsi="Consolas" w:eastAsia="Consolas" w:cs="Consolas"/>
          <w:color w:val="0000FF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pass</w:t>
      </w:r>
    </w:p>
    <w:p w:rsidR="2ADA2642" w:rsidP="2ADA2642" w:rsidRDefault="2ADA2642" w14:paraId="7961F843" w14:textId="60FE0F57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pulse_start = time.ticks_us()</w:t>
      </w:r>
    </w:p>
    <w:p w:rsidR="2ADA2642" w:rsidP="2ADA2642" w:rsidRDefault="2ADA2642" w14:paraId="1548629D" w14:textId="1011F900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69144FD3" w14:textId="5EB234FB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Wait for echo to be LOW (end time)</w:t>
      </w:r>
    </w:p>
    <w:p w:rsidR="2ADA2642" w:rsidP="2ADA2642" w:rsidRDefault="2ADA2642" w14:paraId="0E28A062" w14:textId="10185EC1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while</w:t>
      </w:r>
      <w:r w:rsidRPr="2ADA2642">
        <w:rPr>
          <w:rFonts w:ascii="Consolas" w:hAnsi="Consolas" w:eastAsia="Consolas" w:cs="Consolas"/>
          <w:sz w:val="21"/>
          <w:szCs w:val="21"/>
        </w:rPr>
        <w:t xml:space="preserve"> ECHO_PIN.value():</w:t>
      </w:r>
    </w:p>
    <w:p w:rsidR="2ADA2642" w:rsidP="2ADA2642" w:rsidRDefault="2ADA2642" w14:paraId="6D6ADF52" w14:textId="47284617">
      <w:pPr>
        <w:spacing w:after="160" w:line="285" w:lineRule="exact"/>
        <w:rPr>
          <w:rFonts w:ascii="Consolas" w:hAnsi="Consolas" w:eastAsia="Consolas" w:cs="Consolas"/>
          <w:color w:val="0000FF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pass</w:t>
      </w:r>
    </w:p>
    <w:p w:rsidR="2ADA2642" w:rsidP="2ADA2642" w:rsidRDefault="2ADA2642" w14:paraId="4985A019" w14:textId="2533EAB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pulse_end = time.ticks_us()</w:t>
      </w:r>
    </w:p>
    <w:p w:rsidR="2ADA2642" w:rsidP="2ADA2642" w:rsidRDefault="2ADA2642" w14:paraId="07A86E05" w14:textId="69996A40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7D21DFE7" w14:textId="0C2A5216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Calculate distance</w:t>
      </w:r>
    </w:p>
    <w:p w:rsidR="2ADA2642" w:rsidP="2ADA2642" w:rsidRDefault="2ADA2642" w14:paraId="5FEE545B" w14:textId="38FD54C4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pulse_duration = time.ticks_diff(pulse_end, pulse_start)</w:t>
      </w:r>
    </w:p>
    <w:p w:rsidR="2ADA2642" w:rsidP="2ADA2642" w:rsidRDefault="2ADA2642" w14:paraId="07053690" w14:textId="0F2458E6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distance = pulse_duration /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58</w:t>
      </w: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Speed of sound (343 m/s) divided by 2</w:t>
      </w:r>
    </w:p>
    <w:p w:rsidR="2ADA2642" w:rsidP="2ADA2642" w:rsidRDefault="2ADA2642" w14:paraId="0687FFD9" w14:textId="624265FC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2CF0F2B6" w14:textId="73495F53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return</w:t>
      </w:r>
      <w:r w:rsidRPr="2ADA2642">
        <w:rPr>
          <w:rFonts w:ascii="Consolas" w:hAnsi="Consolas" w:eastAsia="Consolas" w:cs="Consolas"/>
          <w:sz w:val="21"/>
          <w:szCs w:val="21"/>
        </w:rPr>
        <w:t xml:space="preserve"> distance</w:t>
      </w:r>
    </w:p>
    <w:p w:rsidR="2ADA2642" w:rsidP="2ADA2642" w:rsidRDefault="2ADA2642" w14:paraId="00B607BD" w14:textId="17066BC1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593AB14B" w14:textId="5BEC054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color w:val="0000FF"/>
          <w:sz w:val="21"/>
          <w:szCs w:val="21"/>
        </w:rPr>
        <w:t>def</w:t>
      </w:r>
      <w:r w:rsidRPr="2ADA2642">
        <w:rPr>
          <w:rFonts w:ascii="Consolas" w:hAnsi="Consolas" w:eastAsia="Consolas" w:cs="Consolas"/>
          <w:sz w:val="21"/>
          <w:szCs w:val="21"/>
        </w:rPr>
        <w:t xml:space="preserve"> read_dht_sensor():</w:t>
      </w:r>
    </w:p>
    <w:p w:rsidR="2ADA2642" w:rsidP="2ADA2642" w:rsidRDefault="2ADA2642" w14:paraId="230EE8EE" w14:textId="740934E7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d = dht.DHT22(DHT_PIN)</w:t>
      </w:r>
    </w:p>
    <w:p w:rsidR="2ADA2642" w:rsidP="2ADA2642" w:rsidRDefault="2ADA2642" w14:paraId="36CCF206" w14:textId="4A7A61E5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d.measure()</w:t>
      </w:r>
    </w:p>
    <w:p w:rsidR="2ADA2642" w:rsidP="2ADA2642" w:rsidRDefault="2ADA2642" w14:paraId="655D8C36" w14:textId="6E6EA9E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return</w:t>
      </w:r>
      <w:r w:rsidRPr="2ADA2642">
        <w:rPr>
          <w:rFonts w:ascii="Consolas" w:hAnsi="Consolas" w:eastAsia="Consolas" w:cs="Consolas"/>
          <w:sz w:val="21"/>
          <w:szCs w:val="21"/>
        </w:rPr>
        <w:t xml:space="preserve"> d.temperature(), d.humidity()</w:t>
      </w:r>
    </w:p>
    <w:p w:rsidR="2ADA2642" w:rsidP="2ADA2642" w:rsidRDefault="2ADA2642" w14:paraId="59D3012E" w14:textId="1FA825A5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306895D8" w14:textId="05C31AA1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buzz_start_time =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None</w:t>
      </w: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To track when the buzzer started</w:t>
      </w:r>
    </w:p>
    <w:p w:rsidR="2ADA2642" w:rsidP="2ADA2642" w:rsidRDefault="2ADA2642" w14:paraId="03021312" w14:textId="5DD26675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0501CEDC" w14:textId="6D6B642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color w:val="0000FF"/>
          <w:sz w:val="21"/>
          <w:szCs w:val="21"/>
        </w:rPr>
        <w:t>while</w:t>
      </w:r>
      <w:r w:rsidRPr="2ADA2642">
        <w:rPr>
          <w:rFonts w:ascii="Consolas" w:hAnsi="Consolas" w:eastAsia="Consolas" w:cs="Consolas"/>
          <w:sz w:val="21"/>
          <w:szCs w:val="21"/>
        </w:rPr>
        <w:t xml:space="preserve">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True</w:t>
      </w:r>
      <w:r w:rsidRPr="2ADA2642">
        <w:rPr>
          <w:rFonts w:ascii="Consolas" w:hAnsi="Consolas" w:eastAsia="Consolas" w:cs="Consolas"/>
          <w:sz w:val="21"/>
          <w:szCs w:val="21"/>
        </w:rPr>
        <w:t>:</w:t>
      </w:r>
    </w:p>
    <w:p w:rsidR="2ADA2642" w:rsidP="2ADA2642" w:rsidRDefault="2ADA2642" w14:paraId="206224E0" w14:textId="673F01AC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dist = distance_measurement()</w:t>
      </w:r>
    </w:p>
    <w:p w:rsidR="2ADA2642" w:rsidP="2ADA2642" w:rsidRDefault="2ADA2642" w14:paraId="6DF4E62F" w14:textId="669FFE13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temp, humidity = read_dht_sensor()</w:t>
      </w:r>
    </w:p>
    <w:p w:rsidR="2ADA2642" w:rsidP="2ADA2642" w:rsidRDefault="2ADA2642" w14:paraId="2A495053" w14:textId="482A9D6D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2790FC8A" w14:textId="6BDD58AA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Check if the distance is less than a threshold (e.g., 50 cm)</w:t>
      </w:r>
    </w:p>
    <w:p w:rsidR="2ADA2642" w:rsidP="2ADA2642" w:rsidRDefault="2ADA2642" w14:paraId="4767374E" w14:textId="5C72BADF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if</w:t>
      </w:r>
      <w:r w:rsidRPr="2ADA2642">
        <w:rPr>
          <w:rFonts w:ascii="Consolas" w:hAnsi="Consolas" w:eastAsia="Consolas" w:cs="Consolas"/>
          <w:sz w:val="21"/>
          <w:szCs w:val="21"/>
        </w:rPr>
        <w:t xml:space="preserve"> dist &lt;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50</w:t>
      </w:r>
      <w:r w:rsidRPr="2ADA2642">
        <w:rPr>
          <w:rFonts w:ascii="Consolas" w:hAnsi="Consolas" w:eastAsia="Consolas" w:cs="Consolas"/>
          <w:sz w:val="21"/>
          <w:szCs w:val="21"/>
        </w:rPr>
        <w:t>:</w:t>
      </w:r>
    </w:p>
    <w:p w:rsidR="2ADA2642" w:rsidP="2ADA2642" w:rsidRDefault="2ADA2642" w14:paraId="3654D176" w14:textId="35A78653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Turn on the buzzer and LED</w:t>
      </w:r>
    </w:p>
    <w:p w:rsidR="2ADA2642" w:rsidP="2ADA2642" w:rsidRDefault="2ADA2642" w14:paraId="7B804C1E" w14:textId="3E44D0E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BUZZER_PIN.on()</w:t>
      </w:r>
    </w:p>
    <w:p w:rsidR="2ADA2642" w:rsidP="2ADA2642" w:rsidRDefault="2ADA2642" w14:paraId="10934FD0" w14:textId="294A49A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LED_PIN.on()</w:t>
      </w:r>
    </w:p>
    <w:p w:rsidR="2ADA2642" w:rsidP="2ADA2642" w:rsidRDefault="2ADA2642" w14:paraId="7EA927B2" w14:textId="0C3B2A77">
      <w:pPr>
        <w:spacing w:after="160" w:line="285" w:lineRule="exact"/>
        <w:rPr>
          <w:rFonts w:ascii="Consolas" w:hAnsi="Consolas" w:eastAsia="Consolas" w:cs="Consolas"/>
          <w:color w:val="A31515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status =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"Flooding Detected"</w:t>
      </w:r>
    </w:p>
    <w:p w:rsidR="2ADA2642" w:rsidP="2ADA2642" w:rsidRDefault="2ADA2642" w14:paraId="78C2B18B" w14:textId="5F7E294F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buzz_start_time = time.ticks_ms()</w:t>
      </w:r>
    </w:p>
    <w:p w:rsidR="2ADA2642" w:rsidP="2ADA2642" w:rsidRDefault="2ADA2642" w14:paraId="350A8F8B" w14:textId="17C1C207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elif</w:t>
      </w:r>
      <w:r w:rsidRPr="2ADA2642">
        <w:rPr>
          <w:rFonts w:ascii="Consolas" w:hAnsi="Consolas" w:eastAsia="Consolas" w:cs="Consolas"/>
          <w:sz w:val="21"/>
          <w:szCs w:val="21"/>
        </w:rPr>
        <w:t xml:space="preserve"> buzz_start_time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is</w:t>
      </w:r>
      <w:r w:rsidRPr="2ADA2642">
        <w:rPr>
          <w:rFonts w:ascii="Consolas" w:hAnsi="Consolas" w:eastAsia="Consolas" w:cs="Consolas"/>
          <w:sz w:val="21"/>
          <w:szCs w:val="21"/>
        </w:rPr>
        <w:t xml:space="preserve">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not</w:t>
      </w:r>
      <w:r w:rsidRPr="2ADA2642">
        <w:rPr>
          <w:rFonts w:ascii="Consolas" w:hAnsi="Consolas" w:eastAsia="Consolas" w:cs="Consolas"/>
          <w:sz w:val="21"/>
          <w:szCs w:val="21"/>
        </w:rPr>
        <w:t xml:space="preserve">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None</w:t>
      </w:r>
      <w:r w:rsidRPr="2ADA2642">
        <w:rPr>
          <w:rFonts w:ascii="Consolas" w:hAnsi="Consolas" w:eastAsia="Consolas" w:cs="Consolas"/>
          <w:sz w:val="21"/>
          <w:szCs w:val="21"/>
        </w:rPr>
        <w:t xml:space="preserve">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and</w:t>
      </w:r>
      <w:r w:rsidRPr="2ADA2642">
        <w:rPr>
          <w:rFonts w:ascii="Consolas" w:hAnsi="Consolas" w:eastAsia="Consolas" w:cs="Consolas"/>
          <w:sz w:val="21"/>
          <w:szCs w:val="21"/>
        </w:rPr>
        <w:t xml:space="preserve"> time.ticks_diff(time.ticks_ms(), buzz_start_time) &gt;=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60000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1 minute</w:t>
      </w:r>
    </w:p>
    <w:p w:rsidR="2ADA2642" w:rsidP="2ADA2642" w:rsidRDefault="2ADA2642" w14:paraId="50D96560" w14:textId="13DC09AC">
      <w:pPr>
        <w:spacing w:after="160" w:line="285" w:lineRule="exact"/>
        <w:rPr>
          <w:rFonts w:ascii="Consolas" w:hAnsi="Consolas" w:eastAsia="Consolas" w:cs="Consolas"/>
          <w:color w:val="008000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</w:t>
      </w:r>
      <w:r w:rsidRPr="2ADA2642">
        <w:rPr>
          <w:rFonts w:ascii="Consolas" w:hAnsi="Consolas" w:eastAsia="Consolas" w:cs="Consolas"/>
          <w:color w:val="008000"/>
          <w:sz w:val="21"/>
          <w:szCs w:val="21"/>
        </w:rPr>
        <w:t># Turn off the buzzer and LED after 1 minute</w:t>
      </w:r>
    </w:p>
    <w:p w:rsidR="2ADA2642" w:rsidP="2ADA2642" w:rsidRDefault="2ADA2642" w14:paraId="12D5FB4D" w14:textId="4856597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BUZZER_PIN.off()</w:t>
      </w:r>
    </w:p>
    <w:p w:rsidR="2ADA2642" w:rsidP="2ADA2642" w:rsidRDefault="2ADA2642" w14:paraId="07C72AE2" w14:textId="56E4A059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LED_PIN.off()</w:t>
      </w:r>
    </w:p>
    <w:p w:rsidR="2ADA2642" w:rsidP="2ADA2642" w:rsidRDefault="2ADA2642" w14:paraId="23E4781D" w14:textId="1E0802AD">
      <w:pPr>
        <w:spacing w:after="160" w:line="285" w:lineRule="exact"/>
        <w:rPr>
          <w:rFonts w:ascii="Consolas" w:hAnsi="Consolas" w:eastAsia="Consolas" w:cs="Consolas"/>
          <w:color w:val="A31515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status =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"No Flooding Detected"</w:t>
      </w:r>
    </w:p>
    <w:p w:rsidR="2ADA2642" w:rsidP="2ADA2642" w:rsidRDefault="2ADA2642" w14:paraId="2EBAA17C" w14:textId="3C5B5D84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else</w:t>
      </w:r>
      <w:r w:rsidRPr="2ADA2642">
        <w:rPr>
          <w:rFonts w:ascii="Consolas" w:hAnsi="Consolas" w:eastAsia="Consolas" w:cs="Consolas"/>
          <w:sz w:val="21"/>
          <w:szCs w:val="21"/>
        </w:rPr>
        <w:t>:</w:t>
      </w:r>
    </w:p>
    <w:p w:rsidR="2ADA2642" w:rsidP="2ADA2642" w:rsidRDefault="2ADA2642" w14:paraId="340D090E" w14:textId="3E3C0BD2">
      <w:pPr>
        <w:spacing w:after="160" w:line="285" w:lineRule="exact"/>
        <w:rPr>
          <w:rFonts w:ascii="Consolas" w:hAnsi="Consolas" w:eastAsia="Consolas" w:cs="Consolas"/>
          <w:color w:val="A31515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  status =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"No Flooding Detected"</w:t>
      </w:r>
    </w:p>
    <w:p w:rsidR="2ADA2642" w:rsidP="2ADA2642" w:rsidRDefault="2ADA2642" w14:paraId="644E74EE" w14:textId="2D215287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55D53D31" w14:textId="512995E7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print</w:t>
      </w:r>
      <w:r w:rsidRPr="2ADA2642">
        <w:rPr>
          <w:rFonts w:ascii="Consolas" w:hAnsi="Consolas" w:eastAsia="Consolas" w:cs="Consolas"/>
          <w:sz w:val="21"/>
          <w:szCs w:val="21"/>
        </w:rPr>
        <w:t>(f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"Distance: {dist:.2f} cm"</w:t>
      </w:r>
      <w:r w:rsidRPr="2ADA2642">
        <w:rPr>
          <w:rFonts w:ascii="Consolas" w:hAnsi="Consolas" w:eastAsia="Consolas" w:cs="Consolas"/>
          <w:sz w:val="21"/>
          <w:szCs w:val="21"/>
        </w:rPr>
        <w:t>)</w:t>
      </w:r>
    </w:p>
    <w:p w:rsidR="2ADA2642" w:rsidP="2ADA2642" w:rsidRDefault="2ADA2642" w14:paraId="3A99890E" w14:textId="505EBE1C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print</w:t>
      </w:r>
      <w:r w:rsidRPr="2ADA2642">
        <w:rPr>
          <w:rFonts w:ascii="Consolas" w:hAnsi="Consolas" w:eastAsia="Consolas" w:cs="Consolas"/>
          <w:sz w:val="21"/>
          <w:szCs w:val="21"/>
        </w:rPr>
        <w:t>(f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"Temperature: {temp:.2f}°C, Humidity: {humidity:.2f}%"</w:t>
      </w:r>
      <w:r w:rsidRPr="2ADA2642">
        <w:rPr>
          <w:rFonts w:ascii="Consolas" w:hAnsi="Consolas" w:eastAsia="Consolas" w:cs="Consolas"/>
          <w:sz w:val="21"/>
          <w:szCs w:val="21"/>
        </w:rPr>
        <w:t>)</w:t>
      </w:r>
    </w:p>
    <w:p w:rsidR="2ADA2642" w:rsidP="2ADA2642" w:rsidRDefault="2ADA2642" w14:paraId="584BD312" w14:textId="0D7BF438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</w:t>
      </w:r>
      <w:r w:rsidRPr="2ADA2642">
        <w:rPr>
          <w:rFonts w:ascii="Consolas" w:hAnsi="Consolas" w:eastAsia="Consolas" w:cs="Consolas"/>
          <w:color w:val="0000FF"/>
          <w:sz w:val="21"/>
          <w:szCs w:val="21"/>
        </w:rPr>
        <w:t>print</w:t>
      </w:r>
      <w:r w:rsidRPr="2ADA2642">
        <w:rPr>
          <w:rFonts w:ascii="Consolas" w:hAnsi="Consolas" w:eastAsia="Consolas" w:cs="Consolas"/>
          <w:sz w:val="21"/>
          <w:szCs w:val="21"/>
        </w:rPr>
        <w:t>(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"Status:"</w:t>
      </w:r>
      <w:r w:rsidRPr="2ADA2642">
        <w:rPr>
          <w:rFonts w:ascii="Consolas" w:hAnsi="Consolas" w:eastAsia="Consolas" w:cs="Consolas"/>
          <w:sz w:val="21"/>
          <w:szCs w:val="21"/>
        </w:rPr>
        <w:t>, status)</w:t>
      </w:r>
    </w:p>
    <w:p w:rsidR="2ADA2642" w:rsidP="2ADA2642" w:rsidRDefault="2ADA2642" w14:paraId="53417F0E" w14:textId="38AB37BD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</w:p>
    <w:p w:rsidR="2ADA2642" w:rsidP="2ADA2642" w:rsidRDefault="2ADA2642" w14:paraId="4E19DF98" w14:textId="6B25920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time.sleep(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2</w:t>
      </w:r>
      <w:r w:rsidRPr="2ADA2642">
        <w:rPr>
          <w:rFonts w:ascii="Consolas" w:hAnsi="Consolas" w:eastAsia="Consolas" w:cs="Consolas"/>
          <w:sz w:val="21"/>
          <w:szCs w:val="21"/>
        </w:rPr>
        <w:t>)</w:t>
      </w:r>
    </w:p>
    <w:p w:rsidR="2ADA2642" w:rsidP="2ADA2642" w:rsidRDefault="2ADA2642" w14:paraId="47B72B4C" w14:textId="4706D43E">
      <w:pPr>
        <w:spacing w:after="160" w:line="285" w:lineRule="exact"/>
        <w:rPr>
          <w:rFonts w:ascii="Calibri" w:hAnsi="Calibri" w:eastAsia="Calibri" w:cs="Calibri"/>
          <w:sz w:val="22"/>
          <w:szCs w:val="22"/>
        </w:rPr>
      </w:pPr>
      <w:r>
        <w:br/>
      </w:r>
      <w:r>
        <w:br/>
      </w:r>
    </w:p>
    <w:p w:rsidR="2ADA2642" w:rsidP="2ADA2642" w:rsidRDefault="2ADA2642" w14:paraId="16AEF138" w14:textId="1C27154C">
      <w:pPr>
        <w:spacing w:after="160" w:line="259" w:lineRule="auto"/>
        <w:rPr>
          <w:rFonts w:ascii="Times New Roman" w:hAnsi="Times New Roman" w:eastAsia="Times New Roman" w:cs="Times New Roman"/>
          <w:sz w:val="40"/>
          <w:szCs w:val="40"/>
        </w:rPr>
      </w:pPr>
      <w:r w:rsidRPr="2ADA2642">
        <w:rPr>
          <w:rFonts w:ascii="Times New Roman" w:hAnsi="Times New Roman" w:eastAsia="Times New Roman" w:cs="Times New Roman"/>
          <w:b/>
          <w:bCs/>
          <w:sz w:val="40"/>
          <w:szCs w:val="40"/>
        </w:rPr>
        <w:t>Diagram.jason:</w:t>
      </w:r>
    </w:p>
    <w:p w:rsidR="2ADA2642" w:rsidP="2ADA2642" w:rsidRDefault="2ADA2642" w14:paraId="1494CAA0" w14:textId="3E638E2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{</w:t>
      </w:r>
    </w:p>
    <w:p w:rsidR="2ADA2642" w:rsidP="2ADA2642" w:rsidRDefault="2ADA2642" w14:paraId="0F63EFBB" w14:textId="6102A42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"version"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1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0141D073" w14:textId="56368945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1A583E41" w:rsidR="1A583E41">
        <w:rPr>
          <w:rFonts w:ascii="Consolas" w:hAnsi="Consolas" w:eastAsia="Consolas" w:cs="Consolas"/>
          <w:sz w:val="21"/>
          <w:szCs w:val="21"/>
        </w:rPr>
        <w:t xml:space="preserve">  </w:t>
      </w:r>
      <w:r w:rsidRPr="1A583E41" w:rsidR="1A583E41">
        <w:rPr>
          <w:rFonts w:ascii="Consolas" w:hAnsi="Consolas" w:eastAsia="Consolas" w:cs="Consolas"/>
          <w:color w:val="A31515"/>
          <w:sz w:val="21"/>
          <w:szCs w:val="21"/>
        </w:rPr>
        <w:t>"author"</w:t>
      </w:r>
      <w:r w:rsidRPr="1A583E41" w:rsidR="1A583E41">
        <w:rPr>
          <w:rFonts w:ascii="Consolas" w:hAnsi="Consolas" w:eastAsia="Consolas" w:cs="Consolas"/>
          <w:sz w:val="21"/>
          <w:szCs w:val="21"/>
        </w:rPr>
        <w:t xml:space="preserve">: </w:t>
      </w:r>
      <w:r w:rsidRPr="1A583E41" w:rsidR="1A583E41">
        <w:rPr>
          <w:rFonts w:ascii="Consolas" w:hAnsi="Consolas" w:eastAsia="Consolas" w:cs="Consolas"/>
          <w:color w:val="0451A5"/>
          <w:sz w:val="21"/>
          <w:szCs w:val="21"/>
        </w:rPr>
        <w:t>"keerthana"</w:t>
      </w:r>
      <w:r w:rsidRPr="1A583E41" w:rsidR="1A583E41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51440736" w14:textId="2F784D5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"editor"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"wokwi"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6A08B746" w14:textId="5CE660DF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"parts"</w:t>
      </w:r>
      <w:r w:rsidRPr="2ADA2642">
        <w:rPr>
          <w:rFonts w:ascii="Consolas" w:hAnsi="Consolas" w:eastAsia="Consolas" w:cs="Consolas"/>
          <w:sz w:val="21"/>
          <w:szCs w:val="21"/>
        </w:rPr>
        <w:t>: [</w:t>
      </w:r>
    </w:p>
    <w:p w:rsidR="2ADA2642" w:rsidP="2ADA2642" w:rsidRDefault="2ADA2642" w14:paraId="010D8F4D" w14:textId="202D4C7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{</w:t>
      </w:r>
    </w:p>
    <w:p w:rsidR="2ADA2642" w:rsidP="2ADA2642" w:rsidRDefault="2ADA2642" w14:paraId="098EB031" w14:textId="44CD901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"type"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"board-pi-pico-w"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423587B8" w14:textId="2742E70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"id"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2D14E06F" w14:textId="73BA88B8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"top"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-118.45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42CA6F1C" w14:textId="12B234D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"left"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32.35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42D50B40" w14:textId="4E563889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"attrs"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"env"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"micropython-20231005-v1.21.0"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}</w:t>
      </w:r>
    </w:p>
    <w:p w:rsidR="2ADA2642" w:rsidP="2ADA2642" w:rsidRDefault="2ADA2642" w14:paraId="77FE20D2" w14:textId="691E9AA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},</w:t>
      </w:r>
    </w:p>
    <w:p w:rsidR="2ADA2642" w:rsidP="2ADA2642" w:rsidRDefault="2ADA2642" w14:paraId="71787A23" w14:textId="79BA96F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{</w:t>
      </w:r>
    </w:p>
    <w:p w:rsidR="2ADA2642" w:rsidP="2ADA2642" w:rsidRDefault="2ADA2642" w14:paraId="0185124D" w14:textId="54D5E470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"type"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"wokwi-hc-sr04"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5E310A86" w14:textId="2ECA10E1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"id"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"ultrasonic1"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3FF72284" w14:textId="1DE7E02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"top"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-238.5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4D35C98D" w14:textId="0A116F7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"left"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-138.5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28AE23D3" w14:textId="1719BD11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"attrs"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"distance"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"257"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}</w:t>
      </w:r>
    </w:p>
    <w:p w:rsidR="2ADA2642" w:rsidP="2ADA2642" w:rsidRDefault="2ADA2642" w14:paraId="4DE4EED0" w14:textId="738DE22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},</w:t>
      </w:r>
    </w:p>
    <w:p w:rsidR="2ADA2642" w:rsidP="2ADA2642" w:rsidRDefault="2ADA2642" w14:paraId="4AE08BC2" w14:textId="4E512751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{</w:t>
      </w:r>
    </w:p>
    <w:p w:rsidR="2ADA2642" w:rsidP="2ADA2642" w:rsidRDefault="2ADA2642" w14:paraId="4819B270" w14:textId="2451453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"type"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"wokwi-buzzer"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024E4B74" w14:textId="55FB6BA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"id"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"bz1"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380A9E68" w14:textId="24DAD723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"top"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-180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50F1A996" w14:textId="6EAD3370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"left"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-228.6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52432F8C" w14:textId="5E8D901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"attrs"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"volume"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"0.1"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}</w:t>
      </w:r>
    </w:p>
    <w:p w:rsidR="2ADA2642" w:rsidP="2ADA2642" w:rsidRDefault="2ADA2642" w14:paraId="51517E23" w14:textId="228056D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},</w:t>
      </w:r>
    </w:p>
    <w:p w:rsidR="2ADA2642" w:rsidP="2ADA2642" w:rsidRDefault="2ADA2642" w14:paraId="1E8C26B2" w14:textId="67EA0BFB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"type"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"wokwi-dht22"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"id"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"dht1"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"top"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-268.5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"left"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167.4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"attrs"</w:t>
      </w:r>
      <w:r w:rsidRPr="2ADA2642">
        <w:rPr>
          <w:rFonts w:ascii="Consolas" w:hAnsi="Consolas" w:eastAsia="Consolas" w:cs="Consolas"/>
          <w:sz w:val="21"/>
          <w:szCs w:val="21"/>
        </w:rPr>
        <w:t>: {} },</w:t>
      </w:r>
    </w:p>
    <w:p w:rsidR="2ADA2642" w:rsidP="2ADA2642" w:rsidRDefault="2ADA2642" w14:paraId="163667CC" w14:textId="699FF837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"type"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"wokwi-led"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"id"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"led1"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"top"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-99.6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"left"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-313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"attrs"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"color"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"red"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} },</w:t>
      </w:r>
    </w:p>
    <w:p w:rsidR="2ADA2642" w:rsidP="2ADA2642" w:rsidRDefault="2ADA2642" w14:paraId="1697193E" w14:textId="4C60494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{</w:t>
      </w:r>
    </w:p>
    <w:p w:rsidR="2ADA2642" w:rsidP="2ADA2642" w:rsidRDefault="2ADA2642" w14:paraId="1DD6EEB0" w14:textId="79FC8568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"type"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"wokwi-resistor"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26A21D61" w14:textId="7228C81A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"id"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"r1"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4D154D4B" w14:textId="1F835C8B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"top"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33.6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55684619" w14:textId="198593C5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"left"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-317.35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3AC3DAA7" w14:textId="6B4A7718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"rotate"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98658"/>
          <w:sz w:val="21"/>
          <w:szCs w:val="21"/>
        </w:rPr>
        <w:t>90</w:t>
      </w:r>
      <w:r w:rsidRPr="2ADA2642">
        <w:rPr>
          <w:rFonts w:ascii="Consolas" w:hAnsi="Consolas" w:eastAsia="Consolas" w:cs="Consolas"/>
          <w:sz w:val="21"/>
          <w:szCs w:val="21"/>
        </w:rPr>
        <w:t>,</w:t>
      </w:r>
    </w:p>
    <w:p w:rsidR="2ADA2642" w:rsidP="2ADA2642" w:rsidRDefault="2ADA2642" w14:paraId="33B89707" w14:textId="0ABFE8BF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"attrs"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{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"value"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: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"300"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}</w:t>
      </w:r>
    </w:p>
    <w:p w:rsidR="2ADA2642" w:rsidP="2ADA2642" w:rsidRDefault="2ADA2642" w14:paraId="0BFB8964" w14:textId="29A9E619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}</w:t>
      </w:r>
    </w:p>
    <w:p w:rsidR="2ADA2642" w:rsidP="2ADA2642" w:rsidRDefault="2ADA2642" w14:paraId="4B61B248" w14:textId="1467E409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],</w:t>
      </w:r>
    </w:p>
    <w:p w:rsidR="2ADA2642" w:rsidP="2ADA2642" w:rsidRDefault="2ADA2642" w14:paraId="3F668E3D" w14:textId="0E01B7BE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"connections"</w:t>
      </w:r>
      <w:r w:rsidRPr="2ADA2642">
        <w:rPr>
          <w:rFonts w:ascii="Consolas" w:hAnsi="Consolas" w:eastAsia="Consolas" w:cs="Consolas"/>
          <w:sz w:val="21"/>
          <w:szCs w:val="21"/>
        </w:rPr>
        <w:t>: [</w:t>
      </w:r>
    </w:p>
    <w:p w:rsidR="2ADA2642" w:rsidP="2ADA2642" w:rsidRDefault="2ADA2642" w14:paraId="75F09994" w14:textId="0E524297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"ultrasonic1:TRIG"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"pico:GP2"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"blue"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2A90E03E" w14:textId="4D2B5F0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"ultrasonic1:ECHO"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"pico:GP3"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"cyan"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4B0A6847" w14:textId="103B98D4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"ultrasonic1:GND"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"pico:GND.1"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"black"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475C28A3" w14:textId="250AA6E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"bz1:2"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"pico:GP4"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"red"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1FE49651" w14:textId="28FA42A3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"bz1:1"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"pico:GND.2"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"black"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696AB5AB" w14:textId="6EC4FF60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"dht1:GND"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"pico:GND.8"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"black"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3279EA08" w14:textId="77B7D07C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"dht1:SDA"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"pico:GP5"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"limegreen"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42BBBE08" w14:textId="0F2EE4B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"ultrasonic1:VCC"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"pico:3V3_EN"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"red"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41D814F0" w14:textId="303728C9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"dht1:VCC"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"pico:3V3_EN"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"orange"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49D5E459" w14:textId="67C417AD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"led1:C"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"pico:GP6"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"yellow"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1CB377C2" w14:textId="43A4DA88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"led1:A"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"r1:1"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"magenta"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"v0"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],</w:t>
      </w:r>
    </w:p>
    <w:p w:rsidR="2ADA2642" w:rsidP="2ADA2642" w:rsidRDefault="2ADA2642" w14:paraId="502CD2F8" w14:textId="2CFA64E4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 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"r1:2"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"pico:3V3"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"magenta"</w:t>
      </w:r>
      <w:r w:rsidRPr="2ADA2642">
        <w:rPr>
          <w:rFonts w:ascii="Consolas" w:hAnsi="Consolas" w:eastAsia="Consolas" w:cs="Consolas"/>
          <w:sz w:val="21"/>
          <w:szCs w:val="21"/>
        </w:rPr>
        <w:t xml:space="preserve">, [ </w:t>
      </w:r>
      <w:r w:rsidRPr="2ADA2642">
        <w:rPr>
          <w:rFonts w:ascii="Consolas" w:hAnsi="Consolas" w:eastAsia="Consolas" w:cs="Consolas"/>
          <w:color w:val="0451A5"/>
          <w:sz w:val="21"/>
          <w:szCs w:val="21"/>
        </w:rPr>
        <w:t>"h0"</w:t>
      </w:r>
      <w:r w:rsidRPr="2ADA2642">
        <w:rPr>
          <w:rFonts w:ascii="Consolas" w:hAnsi="Consolas" w:eastAsia="Consolas" w:cs="Consolas"/>
          <w:sz w:val="21"/>
          <w:szCs w:val="21"/>
        </w:rPr>
        <w:t xml:space="preserve"> ] ]</w:t>
      </w:r>
    </w:p>
    <w:p w:rsidR="2ADA2642" w:rsidP="2ADA2642" w:rsidRDefault="2ADA2642" w14:paraId="24510A4B" w14:textId="1EBB944B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],</w:t>
      </w:r>
    </w:p>
    <w:p w:rsidR="2ADA2642" w:rsidP="2ADA2642" w:rsidRDefault="2ADA2642" w14:paraId="5267A52F" w14:textId="3683C790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 xml:space="preserve">  </w:t>
      </w:r>
      <w:r w:rsidRPr="2ADA2642">
        <w:rPr>
          <w:rFonts w:ascii="Consolas" w:hAnsi="Consolas" w:eastAsia="Consolas" w:cs="Consolas"/>
          <w:color w:val="A31515"/>
          <w:sz w:val="21"/>
          <w:szCs w:val="21"/>
        </w:rPr>
        <w:t>"dependencies"</w:t>
      </w:r>
      <w:r w:rsidRPr="2ADA2642">
        <w:rPr>
          <w:rFonts w:ascii="Consolas" w:hAnsi="Consolas" w:eastAsia="Consolas" w:cs="Consolas"/>
          <w:sz w:val="21"/>
          <w:szCs w:val="21"/>
        </w:rPr>
        <w:t>: {}</w:t>
      </w:r>
    </w:p>
    <w:p w:rsidR="2ADA2642" w:rsidP="2ADA2642" w:rsidRDefault="2ADA2642" w14:paraId="5F6AFCB2" w14:textId="063C4C06">
      <w:pPr>
        <w:spacing w:after="160" w:line="285" w:lineRule="exact"/>
        <w:rPr>
          <w:rFonts w:ascii="Consolas" w:hAnsi="Consolas" w:eastAsia="Consolas" w:cs="Consolas"/>
          <w:sz w:val="21"/>
          <w:szCs w:val="21"/>
        </w:rPr>
      </w:pPr>
      <w:r w:rsidRPr="2ADA2642">
        <w:rPr>
          <w:rFonts w:ascii="Consolas" w:hAnsi="Consolas" w:eastAsia="Consolas" w:cs="Consolas"/>
          <w:sz w:val="21"/>
          <w:szCs w:val="21"/>
        </w:rPr>
        <w:t>}</w:t>
      </w:r>
    </w:p>
    <w:p w:rsidR="2ADA2642" w:rsidP="2ADA2642" w:rsidRDefault="2ADA2642" w14:paraId="5D19746E" w14:textId="3A7ECA6A">
      <w:pPr>
        <w:spacing w:after="160" w:line="259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B88746A" wp14:editId="5C9C6AAA">
            <wp:extent cx="6067424" cy="1962150"/>
            <wp:effectExtent l="0" t="0" r="0" b="0"/>
            <wp:docPr id="895420080" name="Picture 895420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C4366" wp14:editId="5A2898F7">
            <wp:extent cx="6067424" cy="2476500"/>
            <wp:effectExtent l="0" t="0" r="0" b="0"/>
            <wp:docPr id="1072208611" name="Picture 1072208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A2642" w:rsidP="2ADA2642" w:rsidRDefault="2ADA2642" w14:paraId="47C70CB2" w14:textId="6433D61F">
      <w:pPr>
        <w:rPr>
          <w:sz w:val="30"/>
          <w:szCs w:val="30"/>
        </w:rPr>
      </w:pPr>
    </w:p>
    <w:sectPr w:rsidR="2ADA2642">
      <w:footerReference w:type="default" r:id="rId13"/>
      <w:pgSz w:w="12240" w:h="15840" w:orient="portrait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7EB2" w:rsidRDefault="00677EB2" w14:paraId="38772DB5" w14:textId="77777777">
      <w:pPr>
        <w:spacing w:after="0" w:line="240" w:lineRule="auto"/>
      </w:pPr>
      <w:r>
        <w:separator/>
      </w:r>
    </w:p>
    <w:p w:rsidR="00677EB2" w:rsidRDefault="00677EB2" w14:paraId="4F215B0F" w14:textId="77777777"/>
    <w:p w:rsidR="00677EB2" w:rsidRDefault="00677EB2" w14:paraId="4DAF3447" w14:textId="77777777"/>
  </w:endnote>
  <w:endnote w:type="continuationSeparator" w:id="0">
    <w:p w:rsidR="00677EB2" w:rsidRDefault="00677EB2" w14:paraId="1251FF7C" w14:textId="77777777">
      <w:pPr>
        <w:spacing w:after="0" w:line="240" w:lineRule="auto"/>
      </w:pPr>
      <w:r>
        <w:continuationSeparator/>
      </w:r>
    </w:p>
    <w:p w:rsidR="00677EB2" w:rsidRDefault="00677EB2" w14:paraId="6EC2F57C" w14:textId="77777777"/>
    <w:p w:rsidR="00677EB2" w:rsidRDefault="00677EB2" w14:paraId="48509427" w14:textId="77777777"/>
  </w:endnote>
  <w:endnote w:type="continuationNotice" w:id="1">
    <w:p w:rsidR="0021503F" w:rsidRDefault="0021503F" w14:paraId="7DFBAE9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5EA1" w:rsidRDefault="0021503F" w14:paraId="125C6602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7EB2" w:rsidRDefault="00677EB2" w14:paraId="4AA11AAB" w14:textId="77777777">
      <w:pPr>
        <w:spacing w:after="0" w:line="240" w:lineRule="auto"/>
      </w:pPr>
      <w:r>
        <w:separator/>
      </w:r>
    </w:p>
    <w:p w:rsidR="00677EB2" w:rsidRDefault="00677EB2" w14:paraId="2188EEA9" w14:textId="77777777"/>
    <w:p w:rsidR="00677EB2" w:rsidRDefault="00677EB2" w14:paraId="1D388963" w14:textId="77777777"/>
  </w:footnote>
  <w:footnote w:type="continuationSeparator" w:id="0">
    <w:p w:rsidR="00677EB2" w:rsidRDefault="00677EB2" w14:paraId="70AF4EB4" w14:textId="77777777">
      <w:pPr>
        <w:spacing w:after="0" w:line="240" w:lineRule="auto"/>
      </w:pPr>
      <w:r>
        <w:continuationSeparator/>
      </w:r>
    </w:p>
    <w:p w:rsidR="00677EB2" w:rsidRDefault="00677EB2" w14:paraId="106B35D2" w14:textId="77777777"/>
    <w:p w:rsidR="00677EB2" w:rsidRDefault="00677EB2" w14:paraId="7BFC7873" w14:textId="77777777"/>
  </w:footnote>
  <w:footnote w:type="continuationNotice" w:id="1">
    <w:p w:rsidR="0021503F" w:rsidRDefault="0021503F" w14:paraId="0894BAC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hint="default" w:ascii="Symbol" w:hAnsi="Symbol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hint="default" w:ascii="Symbol" w:hAnsi="Symbol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hint="default" w:ascii="Symbol" w:hAnsi="Symbol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hint="default" w:ascii="Symbol" w:hAnsi="Symbol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815443">
    <w:abstractNumId w:val="9"/>
  </w:num>
  <w:num w:numId="2" w16cid:durableId="358698008">
    <w:abstractNumId w:val="11"/>
  </w:num>
  <w:num w:numId="3" w16cid:durableId="815296133">
    <w:abstractNumId w:val="14"/>
  </w:num>
  <w:num w:numId="4" w16cid:durableId="644817010">
    <w:abstractNumId w:val="12"/>
  </w:num>
  <w:num w:numId="5" w16cid:durableId="687104711">
    <w:abstractNumId w:val="10"/>
  </w:num>
  <w:num w:numId="6" w16cid:durableId="592325347">
    <w:abstractNumId w:val="7"/>
  </w:num>
  <w:num w:numId="7" w16cid:durableId="1441221732">
    <w:abstractNumId w:val="6"/>
  </w:num>
  <w:num w:numId="8" w16cid:durableId="634723019">
    <w:abstractNumId w:val="5"/>
  </w:num>
  <w:num w:numId="9" w16cid:durableId="1509708249">
    <w:abstractNumId w:val="4"/>
  </w:num>
  <w:num w:numId="10" w16cid:durableId="391009091">
    <w:abstractNumId w:val="8"/>
  </w:num>
  <w:num w:numId="11" w16cid:durableId="1041786253">
    <w:abstractNumId w:val="3"/>
  </w:num>
  <w:num w:numId="12" w16cid:durableId="444934515">
    <w:abstractNumId w:val="2"/>
  </w:num>
  <w:num w:numId="13" w16cid:durableId="44650160">
    <w:abstractNumId w:val="1"/>
  </w:num>
  <w:num w:numId="14" w16cid:durableId="568882460">
    <w:abstractNumId w:val="0"/>
  </w:num>
  <w:num w:numId="15" w16cid:durableId="728505265">
    <w:abstractNumId w:val="13"/>
  </w:num>
  <w:num w:numId="16" w16cid:durableId="5671082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B"/>
    <w:rsid w:val="000C3CC6"/>
    <w:rsid w:val="000D6C81"/>
    <w:rsid w:val="00204CC4"/>
    <w:rsid w:val="0021503F"/>
    <w:rsid w:val="0038271C"/>
    <w:rsid w:val="00385EA1"/>
    <w:rsid w:val="00396C16"/>
    <w:rsid w:val="004F3417"/>
    <w:rsid w:val="004F5118"/>
    <w:rsid w:val="005E774E"/>
    <w:rsid w:val="00653DDA"/>
    <w:rsid w:val="00677EB2"/>
    <w:rsid w:val="00750796"/>
    <w:rsid w:val="007C66AB"/>
    <w:rsid w:val="007E11FC"/>
    <w:rsid w:val="00964D66"/>
    <w:rsid w:val="00A228A7"/>
    <w:rsid w:val="00B42A1B"/>
    <w:rsid w:val="00BA66D2"/>
    <w:rsid w:val="00C722EA"/>
    <w:rsid w:val="00EA7F6E"/>
    <w:rsid w:val="00EE682C"/>
    <w:rsid w:val="00F123DD"/>
    <w:rsid w:val="00FA28A6"/>
    <w:rsid w:val="00FD1F7A"/>
    <w:rsid w:val="1A583E41"/>
    <w:rsid w:val="2A368B98"/>
    <w:rsid w:val="2ADA2642"/>
    <w:rsid w:val="60889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68B98"/>
  <w15:chartTrackingRefBased/>
  <w15:docId w15:val="{9FFFB059-CBC0-48F1-A197-39D687A0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hAnsiTheme="majorHAnsi" w:eastAsiaTheme="majorEastAsia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hAnsiTheme="majorHAnsi"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hAnsiTheme="majorHAnsi" w:eastAsiaTheme="majorEastAsia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hAnsiTheme="majorHAnsi" w:eastAsiaTheme="majorEastAsia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hAnsiTheme="majorHAnsi" w:eastAsiaTheme="majorEastAsia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hAnsiTheme="majorHAnsi" w:eastAsiaTheme="majorEastAsia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hAnsiTheme="majorHAnsi" w:eastAsiaTheme="majorEastAsia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olor w:val="595959" w:themeColor="text1" w:themeTint="A6"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uthor" w:customStyle="1">
    <w:name w:val="Author"/>
    <w:basedOn w:val="Normal"/>
    <w:uiPriority w:val="3"/>
    <w:qFormat/>
    <w:pPr>
      <w:pBdr>
        <w:bottom w:val="single" w:color="000000" w:themeColor="text1" w:sz="8" w:space="17"/>
      </w:pBdr>
      <w:spacing w:after="640" w:line="240" w:lineRule="auto"/>
      <w:contextualSpacing/>
    </w:p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color w:val="595959" w:themeColor="text1" w:themeTint="A6"/>
      <w:sz w:val="3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color w:val="595959" w:themeColor="text1" w:themeTint="A6"/>
      <w:sz w:val="3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595959" w:themeColor="text1" w:themeTint="A6"/>
      <w:sz w:val="3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color w:val="595959" w:themeColor="text1" w:themeTint="A6"/>
      <w:sz w:val="3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ReportTable" w:customStyle="1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color="000000" w:themeColor="text1" w:sz="8" w:space="0"/>
        <w:insideH w:val="single" w:color="000000" w:themeColor="text1" w:sz="8" w:space="0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="0" w:leftChars="0" w:right="374" w:rightChars="0"/>
        <w:jc w:val="right"/>
      </w:pPr>
      <w:rPr>
        <w:b/>
        <w:i w:val="0"/>
      </w:rPr>
    </w:tblStyle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30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4.jpeg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F08097B-EE19-5542-A8DE-3672DC807530%7dtf50002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CE903520962B4C89DE011452267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93E2-A7FB-864B-8674-73C55B9186FC}"/>
      </w:docPartPr>
      <w:docPartBody>
        <w:p w:rsidR="004079B2" w:rsidRDefault="004079B2">
          <w:pPr>
            <w:pStyle w:val="1BCE903520962B4C89DE0114522675C7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7433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46"/>
    <w:rsid w:val="004079B2"/>
    <w:rsid w:val="00CF4846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E903520962B4C89DE0114522675C7">
    <w:name w:val="1BCE903520962B4C89DE0114522675C7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kern w:val="0"/>
      <w:sz w:val="24"/>
      <w:szCs w:val="24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%7bFF08097B-EE19-5542-A8DE-3672DC807530%7dtf50002040.dotx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famidha Shamshath</dc:creator>
  <keywords/>
  <dc:description/>
  <lastModifiedBy>famidha Shamshath</lastModifiedBy>
  <revision>23</revision>
  <dcterms:created xsi:type="dcterms:W3CDTF">2023-10-18T05:08:00.0000000Z</dcterms:created>
  <dcterms:modified xsi:type="dcterms:W3CDTF">2023-10-19T17:34:59.7292173Z</dcterms:modified>
</coreProperties>
</file>